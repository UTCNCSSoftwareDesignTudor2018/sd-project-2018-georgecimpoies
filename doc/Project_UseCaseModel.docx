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B623" w14:textId="01A12D77"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D3D33">
        <w:rPr>
          <w:rFonts w:ascii="Times New Roman" w:hAnsi="Times New Roman"/>
        </w:rPr>
        <w:t>TV Time</w:t>
      </w:r>
      <w:r>
        <w:fldChar w:fldCharType="end"/>
      </w:r>
    </w:p>
    <w:p w14:paraId="6AA124F2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431335A6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52FE040F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75EE9CB8" w14:textId="77777777" w:rsidR="008C4393" w:rsidRPr="00D047E9" w:rsidRDefault="008C4393"/>
    <w:p w14:paraId="5DFF46E9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25505374" w14:textId="77777777" w:rsidR="008C4393" w:rsidRPr="00D047E9" w:rsidRDefault="008C4393"/>
    <w:p w14:paraId="159E57D1" w14:textId="77777777" w:rsidR="008C4393" w:rsidRPr="00D047E9" w:rsidRDefault="008C4393">
      <w:pPr>
        <w:pStyle w:val="BodyText"/>
      </w:pPr>
    </w:p>
    <w:p w14:paraId="769BBC1F" w14:textId="77777777" w:rsidR="008C4393" w:rsidRPr="00D047E9" w:rsidRDefault="008C4393">
      <w:pPr>
        <w:pStyle w:val="BodyText"/>
      </w:pPr>
    </w:p>
    <w:p w14:paraId="4F8CF13D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D0F944A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50F4ACCF" w14:textId="77777777">
        <w:tc>
          <w:tcPr>
            <w:tcW w:w="2304" w:type="dxa"/>
          </w:tcPr>
          <w:p w14:paraId="09B8C0A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FC2FA7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60F8B7C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D66EF3C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0E8D3632" w14:textId="77777777">
        <w:tc>
          <w:tcPr>
            <w:tcW w:w="2304" w:type="dxa"/>
          </w:tcPr>
          <w:p w14:paraId="55965D23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dd</w:t>
            </w:r>
            <w:proofErr w:type="spellEnd"/>
            <w:r w:rsidRPr="00D047E9">
              <w:t>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047FDCB0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3841FEAA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56D39879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158F15DF" w14:textId="77777777">
        <w:tc>
          <w:tcPr>
            <w:tcW w:w="2304" w:type="dxa"/>
          </w:tcPr>
          <w:p w14:paraId="5A64E6A4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BF1108B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A14A513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50D980E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58434DDB" w14:textId="77777777">
        <w:tc>
          <w:tcPr>
            <w:tcW w:w="2304" w:type="dxa"/>
          </w:tcPr>
          <w:p w14:paraId="2D46DC1D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1276FEA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A153140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A0F4E80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B42B022" w14:textId="77777777">
        <w:tc>
          <w:tcPr>
            <w:tcW w:w="2304" w:type="dxa"/>
          </w:tcPr>
          <w:p w14:paraId="290E9DB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0C5DA3D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31521EB1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6703F8C" w14:textId="77777777" w:rsidR="008C4393" w:rsidRPr="00D047E9" w:rsidRDefault="008C4393">
            <w:pPr>
              <w:pStyle w:val="Tabletext"/>
            </w:pPr>
          </w:p>
        </w:tc>
      </w:tr>
    </w:tbl>
    <w:p w14:paraId="186BCCC4" w14:textId="77777777" w:rsidR="008C4393" w:rsidRPr="00D047E9" w:rsidRDefault="008C4393"/>
    <w:p w14:paraId="7A9B2875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2D6C059E" w14:textId="77777777" w:rsidR="00D047E9" w:rsidRPr="0019108B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19108B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381A3987" w14:textId="77777777" w:rsidR="006B7896" w:rsidRDefault="00D047E9">
      <w:pPr>
        <w:pStyle w:val="TOC1"/>
        <w:tabs>
          <w:tab w:val="left" w:pos="432"/>
        </w:tabs>
        <w:rPr>
          <w:noProof/>
        </w:rPr>
      </w:pPr>
      <w:r w:rsidRPr="00D047E9">
        <w:rPr>
          <w:noProof/>
        </w:rPr>
        <w:t>2.</w:t>
      </w:r>
      <w:r w:rsidRPr="0019108B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</w:p>
    <w:p w14:paraId="611DBD24" w14:textId="77777777" w:rsidR="006B7896" w:rsidRPr="006B7896" w:rsidRDefault="006B7896" w:rsidP="006B789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anchor="_Toc477611605" w:history="1">
        <w:r w:rsidRPr="009C526C">
          <w:rPr>
            <w:rStyle w:val="Hyperlink"/>
            <w:noProof/>
          </w:rPr>
          <w:t>2.1</w:t>
        </w:r>
        <w:r w:rsidRPr="006B7896">
          <w:rPr>
            <w:rFonts w:ascii="Calibri" w:hAnsi="Calibri"/>
            <w:noProof/>
            <w:sz w:val="22"/>
            <w:szCs w:val="22"/>
          </w:rPr>
          <w:tab/>
        </w:r>
        <w:r w:rsidRPr="009C526C">
          <w:rPr>
            <w:rStyle w:val="Hyperlink"/>
            <w:noProof/>
          </w:rPr>
          <w:t>Admin available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EE0AC2" w14:textId="77777777" w:rsidR="006B7896" w:rsidRPr="006B7896" w:rsidRDefault="006B7896" w:rsidP="006B789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anchor="_Toc477611606" w:history="1">
        <w:r w:rsidRPr="009C526C">
          <w:rPr>
            <w:rStyle w:val="Hyperlink"/>
            <w:noProof/>
          </w:rPr>
          <w:t>2.2</w:t>
        </w:r>
        <w:r w:rsidRPr="006B7896">
          <w:rPr>
            <w:rFonts w:ascii="Calibri" w:hAnsi="Calibri"/>
            <w:noProof/>
            <w:sz w:val="22"/>
            <w:szCs w:val="22"/>
          </w:rPr>
          <w:tab/>
        </w:r>
        <w:r w:rsidRPr="009C526C">
          <w:rPr>
            <w:rStyle w:val="Hyperlink"/>
            <w:noProof/>
          </w:rPr>
          <w:t>User available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1F97E8" w14:textId="77777777" w:rsidR="006B7896" w:rsidRPr="006B7896" w:rsidRDefault="006B7896" w:rsidP="006B789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hyperlink w:anchor="_Toc477611607" w:history="1">
        <w:r w:rsidRPr="009C526C">
          <w:rPr>
            <w:rStyle w:val="Hyperlink"/>
            <w:noProof/>
          </w:rPr>
          <w:t>2.3</w:t>
        </w:r>
        <w:r w:rsidRPr="006B7896">
          <w:rPr>
            <w:rFonts w:ascii="Calibri" w:hAnsi="Calibri"/>
            <w:noProof/>
            <w:sz w:val="22"/>
            <w:szCs w:val="22"/>
          </w:rPr>
          <w:tab/>
        </w:r>
        <w:r w:rsidRPr="009C526C">
          <w:rPr>
            <w:rStyle w:val="Hyperlink"/>
            <w:noProof/>
          </w:rPr>
          <w:t>User adds a new TV show to their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_Toc477611607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2054A5" w14:textId="03FED1EE" w:rsidR="00D047E9" w:rsidRPr="0019108B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</w:p>
    <w:p w14:paraId="075BF40B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19108B">
        <w:lastRenderedPageBreak/>
        <w:fldChar w:fldCharType="begin"/>
      </w:r>
      <w:r w:rsidR="0019108B">
        <w:instrText xml:space="preserve">title  \* Mergeformat </w:instrText>
      </w:r>
      <w:r w:rsidR="0019108B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19108B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6DAE0304" w14:textId="77777777" w:rsidR="008C4393" w:rsidRPr="00D047E9" w:rsidRDefault="008C4393" w:rsidP="00D047E9">
      <w:pPr>
        <w:pStyle w:val="InfoBlue"/>
      </w:pPr>
    </w:p>
    <w:p w14:paraId="47B6930F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0ACA05B4" w14:textId="77777777" w:rsidR="006B7896" w:rsidRPr="00553AAF" w:rsidRDefault="006B7896" w:rsidP="006B7896">
      <w:pPr>
        <w:pStyle w:val="BodyText"/>
        <w:spacing w:after="0"/>
        <w:rPr>
          <w:b/>
          <w:sz w:val="24"/>
        </w:rPr>
      </w:pPr>
      <w:bookmarkStart w:id="5" w:name="_Toc254773291"/>
      <w:bookmarkEnd w:id="3"/>
      <w:bookmarkEnd w:id="4"/>
      <w:r w:rsidRPr="00553AAF">
        <w:rPr>
          <w:b/>
          <w:sz w:val="24"/>
        </w:rPr>
        <w:t>Use case:</w:t>
      </w:r>
      <w:r>
        <w:rPr>
          <w:b/>
          <w:sz w:val="24"/>
        </w:rPr>
        <w:t xml:space="preserve"> </w:t>
      </w:r>
      <w:r w:rsidRPr="00553AAF">
        <w:rPr>
          <w:sz w:val="24"/>
        </w:rPr>
        <w:t>Admin available operations</w:t>
      </w:r>
      <w:r w:rsidRPr="00553AAF">
        <w:rPr>
          <w:b/>
          <w:sz w:val="24"/>
        </w:rPr>
        <w:t xml:space="preserve"> </w:t>
      </w:r>
    </w:p>
    <w:p w14:paraId="03497388" w14:textId="77777777" w:rsidR="006B7896" w:rsidRDefault="006B7896" w:rsidP="006B7896">
      <w:pPr>
        <w:pStyle w:val="BodyText"/>
        <w:spacing w:after="0"/>
        <w:rPr>
          <w:b/>
          <w:sz w:val="24"/>
        </w:rPr>
      </w:pPr>
      <w:r w:rsidRPr="00553AAF">
        <w:rPr>
          <w:b/>
          <w:sz w:val="24"/>
        </w:rPr>
        <w:t>Level:</w:t>
      </w:r>
      <w:r>
        <w:rPr>
          <w:b/>
          <w:sz w:val="24"/>
        </w:rPr>
        <w:t xml:space="preserve"> </w:t>
      </w:r>
      <w:r w:rsidRPr="00553AAF">
        <w:rPr>
          <w:sz w:val="24"/>
        </w:rPr>
        <w:t>summary-level</w:t>
      </w:r>
    </w:p>
    <w:p w14:paraId="33E1D12B" w14:textId="77777777" w:rsidR="006B7896" w:rsidRDefault="006B7896" w:rsidP="006B7896">
      <w:pPr>
        <w:pStyle w:val="BodyText"/>
        <w:spacing w:after="0"/>
        <w:rPr>
          <w:b/>
          <w:sz w:val="24"/>
        </w:rPr>
      </w:pPr>
      <w:r>
        <w:rPr>
          <w:b/>
          <w:sz w:val="24"/>
        </w:rPr>
        <w:t xml:space="preserve">Primary actor: </w:t>
      </w:r>
      <w:r w:rsidRPr="00553AAF">
        <w:rPr>
          <w:sz w:val="24"/>
        </w:rPr>
        <w:t>Admin</w:t>
      </w:r>
    </w:p>
    <w:p w14:paraId="79223144" w14:textId="77777777" w:rsidR="006B7896" w:rsidRDefault="006B7896" w:rsidP="006B7896">
      <w:pPr>
        <w:pStyle w:val="BodyText"/>
        <w:spacing w:after="0"/>
        <w:rPr>
          <w:sz w:val="24"/>
        </w:rPr>
      </w:pPr>
      <w:r>
        <w:rPr>
          <w:b/>
          <w:sz w:val="24"/>
        </w:rPr>
        <w:t xml:space="preserve">Main success scenario: </w:t>
      </w:r>
      <w:r>
        <w:rPr>
          <w:sz w:val="24"/>
        </w:rPr>
        <w:t>Admin successfully adds a new TV show to the database; deletes a TV show or modifies the TV show status from running to ended and adds the end date.</w:t>
      </w:r>
    </w:p>
    <w:p w14:paraId="3C498940" w14:textId="77777777" w:rsidR="006B7896" w:rsidRDefault="006B7896" w:rsidP="006B7896">
      <w:pPr>
        <w:pStyle w:val="BodyText"/>
        <w:spacing w:after="0"/>
        <w:rPr>
          <w:sz w:val="24"/>
        </w:rPr>
      </w:pPr>
      <w:r>
        <w:rPr>
          <w:b/>
          <w:sz w:val="24"/>
        </w:rPr>
        <w:t xml:space="preserve">Extensions: </w:t>
      </w:r>
      <w:r>
        <w:rPr>
          <w:sz w:val="24"/>
        </w:rPr>
        <w:t>Admin cannot alter the information of the TV shows dates or the next episode’s date is not modified</w:t>
      </w:r>
    </w:p>
    <w:p w14:paraId="1DB983B6" w14:textId="77777777" w:rsidR="006B7896" w:rsidRDefault="006B7896" w:rsidP="006B7896">
      <w:pPr>
        <w:pStyle w:val="BodyText"/>
        <w:spacing w:after="0"/>
        <w:rPr>
          <w:sz w:val="24"/>
        </w:rPr>
      </w:pPr>
    </w:p>
    <w:p w14:paraId="70FE9F6D" w14:textId="77777777" w:rsidR="006B7896" w:rsidRDefault="006B7896" w:rsidP="006B7896">
      <w:pPr>
        <w:pStyle w:val="BodyText"/>
        <w:spacing w:after="0"/>
        <w:rPr>
          <w:sz w:val="24"/>
        </w:rPr>
      </w:pPr>
      <w:r>
        <w:rPr>
          <w:b/>
          <w:sz w:val="24"/>
        </w:rPr>
        <w:t xml:space="preserve">Use case: </w:t>
      </w:r>
      <w:r>
        <w:rPr>
          <w:sz w:val="24"/>
        </w:rPr>
        <w:t>User available operations</w:t>
      </w:r>
    </w:p>
    <w:p w14:paraId="73370F48" w14:textId="77777777" w:rsidR="006B7896" w:rsidRPr="009E7676" w:rsidRDefault="006B7896" w:rsidP="006B7896">
      <w:pPr>
        <w:pStyle w:val="BodyText"/>
        <w:spacing w:after="0"/>
        <w:rPr>
          <w:sz w:val="24"/>
        </w:rPr>
      </w:pPr>
      <w:r>
        <w:rPr>
          <w:b/>
          <w:sz w:val="24"/>
        </w:rPr>
        <w:t xml:space="preserve">Level: </w:t>
      </w:r>
      <w:r>
        <w:rPr>
          <w:sz w:val="24"/>
        </w:rPr>
        <w:t>summary-level</w:t>
      </w:r>
    </w:p>
    <w:p w14:paraId="22523292" w14:textId="77777777" w:rsidR="006B7896" w:rsidRPr="009E7676" w:rsidRDefault="006B7896" w:rsidP="006B7896">
      <w:pPr>
        <w:pStyle w:val="BodyText"/>
        <w:spacing w:after="0"/>
        <w:rPr>
          <w:sz w:val="24"/>
        </w:rPr>
      </w:pPr>
      <w:r>
        <w:rPr>
          <w:b/>
          <w:sz w:val="24"/>
        </w:rPr>
        <w:t xml:space="preserve">Primary actor: </w:t>
      </w:r>
      <w:r>
        <w:rPr>
          <w:sz w:val="24"/>
        </w:rPr>
        <w:t>User</w:t>
      </w:r>
    </w:p>
    <w:p w14:paraId="466AD6CB" w14:textId="77777777" w:rsidR="006B7896" w:rsidRPr="009E7676" w:rsidRDefault="006B7896" w:rsidP="006B7896">
      <w:pPr>
        <w:pStyle w:val="BodyText"/>
        <w:spacing w:after="0"/>
        <w:rPr>
          <w:sz w:val="24"/>
        </w:rPr>
      </w:pPr>
      <w:r>
        <w:rPr>
          <w:b/>
          <w:sz w:val="24"/>
        </w:rPr>
        <w:t xml:space="preserve">Main success scenario: </w:t>
      </w:r>
      <w:r>
        <w:rPr>
          <w:sz w:val="24"/>
        </w:rPr>
        <w:t xml:space="preserve">The user logs in and then he/she can add or remove TV shows from his/hers following list; can mark episodes or seasons as seen; can search for more TV shows based on the number of criteria or no criteria at all </w:t>
      </w:r>
    </w:p>
    <w:p w14:paraId="0BBEF5BA" w14:textId="77777777" w:rsidR="006B7896" w:rsidRPr="009E7676" w:rsidRDefault="006B7896" w:rsidP="006B7896">
      <w:pPr>
        <w:pStyle w:val="BodyText"/>
        <w:spacing w:after="0"/>
        <w:rPr>
          <w:sz w:val="24"/>
        </w:rPr>
      </w:pPr>
      <w:r>
        <w:rPr>
          <w:b/>
          <w:sz w:val="24"/>
        </w:rPr>
        <w:t xml:space="preserve">Extensions:  </w:t>
      </w:r>
      <w:r>
        <w:rPr>
          <w:sz w:val="24"/>
        </w:rPr>
        <w:t>The user forgot his/her password or username and is not able to login and selects the option “forgot password”</w:t>
      </w:r>
    </w:p>
    <w:p w14:paraId="7E7B95DF" w14:textId="77777777" w:rsidR="006B7896" w:rsidRDefault="006B7896" w:rsidP="006B7896">
      <w:pPr>
        <w:pStyle w:val="BodyText"/>
        <w:spacing w:after="0"/>
        <w:ind w:left="0"/>
        <w:rPr>
          <w:sz w:val="24"/>
        </w:rPr>
      </w:pPr>
    </w:p>
    <w:p w14:paraId="66318804" w14:textId="77777777" w:rsidR="006B7896" w:rsidRDefault="006B7896" w:rsidP="006B7896">
      <w:pPr>
        <w:pStyle w:val="BodyText"/>
        <w:spacing w:after="0"/>
        <w:rPr>
          <w:sz w:val="24"/>
        </w:rPr>
      </w:pPr>
      <w:r>
        <w:rPr>
          <w:b/>
          <w:sz w:val="24"/>
        </w:rPr>
        <w:t xml:space="preserve">Use case: </w:t>
      </w:r>
      <w:r>
        <w:rPr>
          <w:sz w:val="24"/>
        </w:rPr>
        <w:t>User adds a new TV show to its following list</w:t>
      </w:r>
    </w:p>
    <w:p w14:paraId="153BF2F9" w14:textId="77777777" w:rsidR="006B7896" w:rsidRPr="00553AAF" w:rsidRDefault="006B7896" w:rsidP="006B7896">
      <w:pPr>
        <w:pStyle w:val="BodyText"/>
        <w:spacing w:after="0"/>
        <w:rPr>
          <w:sz w:val="24"/>
        </w:rPr>
      </w:pPr>
      <w:r>
        <w:rPr>
          <w:b/>
          <w:sz w:val="24"/>
        </w:rPr>
        <w:t xml:space="preserve">Level: </w:t>
      </w:r>
      <w:r>
        <w:rPr>
          <w:sz w:val="24"/>
        </w:rPr>
        <w:t>User-goal level</w:t>
      </w:r>
    </w:p>
    <w:p w14:paraId="37E4F50D" w14:textId="77777777" w:rsidR="006B7896" w:rsidRPr="00553AAF" w:rsidRDefault="006B7896" w:rsidP="006B7896">
      <w:pPr>
        <w:pStyle w:val="BodyText"/>
        <w:spacing w:after="0"/>
        <w:rPr>
          <w:sz w:val="24"/>
        </w:rPr>
      </w:pPr>
      <w:r>
        <w:rPr>
          <w:b/>
          <w:sz w:val="24"/>
        </w:rPr>
        <w:t xml:space="preserve">Primary actor: </w:t>
      </w:r>
      <w:r>
        <w:rPr>
          <w:sz w:val="24"/>
        </w:rPr>
        <w:t>User</w:t>
      </w:r>
    </w:p>
    <w:p w14:paraId="6599CF35" w14:textId="77777777" w:rsidR="006B7896" w:rsidRPr="00553AAF" w:rsidRDefault="006B7896" w:rsidP="006B7896">
      <w:pPr>
        <w:pStyle w:val="BodyText"/>
        <w:spacing w:after="0"/>
        <w:rPr>
          <w:sz w:val="24"/>
        </w:rPr>
      </w:pPr>
      <w:r>
        <w:rPr>
          <w:b/>
          <w:sz w:val="24"/>
        </w:rPr>
        <w:t xml:space="preserve">Main success scenario: </w:t>
      </w:r>
      <w:r>
        <w:rPr>
          <w:sz w:val="24"/>
        </w:rPr>
        <w:t>The user logs in with his/her password and username.</w:t>
      </w:r>
      <w:r>
        <w:rPr>
          <w:b/>
          <w:sz w:val="24"/>
        </w:rPr>
        <w:t xml:space="preserve"> </w:t>
      </w:r>
      <w:r>
        <w:rPr>
          <w:sz w:val="24"/>
        </w:rPr>
        <w:t>The user adds a new TV show to its following list and gets notifications about that TV show and he/she can mark episodes or seasons as seen</w:t>
      </w:r>
    </w:p>
    <w:p w14:paraId="58AF1C23" w14:textId="77777777" w:rsidR="006B7896" w:rsidRPr="00553AAF" w:rsidRDefault="006B7896" w:rsidP="006B7896">
      <w:pPr>
        <w:pStyle w:val="BodyText"/>
        <w:spacing w:after="0"/>
        <w:rPr>
          <w:sz w:val="24"/>
        </w:rPr>
      </w:pPr>
      <w:r>
        <w:rPr>
          <w:b/>
          <w:sz w:val="24"/>
        </w:rPr>
        <w:t xml:space="preserve">Extensions: </w:t>
      </w:r>
      <w:r>
        <w:rPr>
          <w:sz w:val="24"/>
        </w:rPr>
        <w:t>The user adds the TV show but cannot mark the episodes or seasons as seen; the TV show keeps appearing to the recommended screen</w:t>
      </w:r>
    </w:p>
    <w:p w14:paraId="2FC8FBF5" w14:textId="6C23351D" w:rsidR="006B7896" w:rsidRDefault="006B7896" w:rsidP="006B7896">
      <w:pPr>
        <w:pStyle w:val="BodyText"/>
        <w:spacing w:after="0"/>
        <w:rPr>
          <w:sz w:val="24"/>
        </w:rPr>
      </w:pPr>
      <w:r>
        <w:rPr>
          <w:sz w:val="24"/>
        </w:rPr>
        <w:t xml:space="preserve"> </w:t>
      </w:r>
    </w:p>
    <w:p w14:paraId="4688C158" w14:textId="6AFCA39E" w:rsidR="006B7896" w:rsidRDefault="006B7896" w:rsidP="006B7896">
      <w:pPr>
        <w:pStyle w:val="Heading1"/>
        <w:widowControl/>
        <w:numPr>
          <w:ilvl w:val="0"/>
          <w:numId w:val="0"/>
        </w:numPr>
        <w:ind w:left="720" w:hanging="720"/>
        <w:rPr>
          <w:rFonts w:ascii="Times New Roman" w:hAnsi="Times New Roman"/>
        </w:rPr>
      </w:pPr>
    </w:p>
    <w:p w14:paraId="791DD769" w14:textId="08DDD075" w:rsidR="006B7896" w:rsidRDefault="006B7896" w:rsidP="006B7896"/>
    <w:p w14:paraId="4092CEFA" w14:textId="3034D79D" w:rsidR="006B7896" w:rsidRDefault="006B7896" w:rsidP="006B7896"/>
    <w:p w14:paraId="76407A5F" w14:textId="5DE622A9" w:rsidR="006B7896" w:rsidRDefault="006B7896" w:rsidP="006B7896"/>
    <w:p w14:paraId="60CC911F" w14:textId="7DA01A89" w:rsidR="006B7896" w:rsidRDefault="006B7896" w:rsidP="006B7896"/>
    <w:p w14:paraId="0226E765" w14:textId="44CE7412" w:rsidR="006B7896" w:rsidRDefault="006B7896" w:rsidP="006B7896"/>
    <w:p w14:paraId="3F47B6F9" w14:textId="228E0757" w:rsidR="006B7896" w:rsidRDefault="006B7896" w:rsidP="006B7896"/>
    <w:p w14:paraId="3DBC5D5C" w14:textId="312305AC" w:rsidR="006B7896" w:rsidRDefault="006B7896" w:rsidP="006B7896"/>
    <w:p w14:paraId="279D6782" w14:textId="38253FA9" w:rsidR="006B7896" w:rsidRDefault="006B7896" w:rsidP="006B7896"/>
    <w:p w14:paraId="08080333" w14:textId="3E99E97E" w:rsidR="006B7896" w:rsidRDefault="006B7896" w:rsidP="006B7896"/>
    <w:p w14:paraId="319F51A1" w14:textId="3B8D1E1D" w:rsidR="006B7896" w:rsidRDefault="006B7896" w:rsidP="006B7896"/>
    <w:p w14:paraId="2FC91813" w14:textId="6A1474A9" w:rsidR="006B7896" w:rsidRDefault="006B7896" w:rsidP="006B7896"/>
    <w:p w14:paraId="2DCC7799" w14:textId="37B61997" w:rsidR="006B7896" w:rsidRDefault="006B7896" w:rsidP="006B7896"/>
    <w:p w14:paraId="6000819B" w14:textId="021E33F6" w:rsidR="006B7896" w:rsidRDefault="006B7896" w:rsidP="006B7896"/>
    <w:p w14:paraId="5BBC13A5" w14:textId="25435FC3" w:rsidR="006B7896" w:rsidRDefault="006B7896" w:rsidP="006B7896"/>
    <w:p w14:paraId="56EE32B5" w14:textId="77777777" w:rsidR="006B7896" w:rsidRPr="00D047E9" w:rsidRDefault="006B7896" w:rsidP="006B7896">
      <w:pPr>
        <w:pStyle w:val="Heading1"/>
        <w:widowControl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UML Use-Case Diagrams</w:t>
      </w:r>
    </w:p>
    <w:p w14:paraId="76DE0E75" w14:textId="77777777" w:rsidR="006B7896" w:rsidRDefault="006B7896" w:rsidP="006B7896">
      <w:pPr>
        <w:pStyle w:val="Heading2"/>
      </w:pPr>
      <w:bookmarkStart w:id="6" w:name="_Toc477611605"/>
      <w:r>
        <w:t>Admin available operations</w:t>
      </w:r>
      <w:bookmarkEnd w:id="6"/>
    </w:p>
    <w:p w14:paraId="3FDDA0A8" w14:textId="4BFCDD4A" w:rsidR="006B7896" w:rsidRDefault="006B7896" w:rsidP="006B7896">
      <w:pPr>
        <w:pStyle w:val="BodyText"/>
      </w:pPr>
      <w:r w:rsidRPr="00475858">
        <w:rPr>
          <w:noProof/>
        </w:rPr>
        <w:pict w14:anchorId="53C87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9" type="#_x0000_t75" style="width:229.5pt;height:151.5pt;visibility:visible;mso-wrap-style:square">
            <v:imagedata r:id="rId8" o:title=""/>
          </v:shape>
        </w:pict>
      </w:r>
    </w:p>
    <w:p w14:paraId="34691424" w14:textId="77777777" w:rsidR="006B7896" w:rsidRDefault="006B7896" w:rsidP="006B7896">
      <w:pPr>
        <w:pStyle w:val="Heading2"/>
      </w:pPr>
      <w:bookmarkStart w:id="7" w:name="_Toc477611606"/>
      <w:r>
        <w:t>User available operations</w:t>
      </w:r>
      <w:bookmarkEnd w:id="7"/>
    </w:p>
    <w:p w14:paraId="3E366B04" w14:textId="1E6525E2" w:rsidR="006B7896" w:rsidRDefault="006B7896" w:rsidP="006B7896">
      <w:pPr>
        <w:pStyle w:val="BodyText"/>
      </w:pPr>
      <w:r w:rsidRPr="00475858">
        <w:rPr>
          <w:noProof/>
        </w:rPr>
        <w:pict w14:anchorId="4B8091C6">
          <v:shape id="Picture 3" o:spid="_x0000_i1027" type="#_x0000_t75" style="width:400.5pt;height:175.5pt;visibility:visible;mso-wrap-style:square">
            <v:imagedata r:id="rId9" o:title=""/>
          </v:shape>
        </w:pict>
      </w:r>
    </w:p>
    <w:p w14:paraId="48B44C4C" w14:textId="77777777" w:rsidR="006B7896" w:rsidRDefault="006B7896" w:rsidP="006B7896">
      <w:pPr>
        <w:pStyle w:val="BodyText"/>
      </w:pPr>
    </w:p>
    <w:p w14:paraId="47DFE344" w14:textId="77777777" w:rsidR="006B7896" w:rsidRDefault="006B7896" w:rsidP="006B7896">
      <w:pPr>
        <w:pStyle w:val="Heading2"/>
      </w:pPr>
      <w:bookmarkStart w:id="8" w:name="_Toc477611607"/>
      <w:r>
        <w:t>User adds a new TV show to their list</w:t>
      </w:r>
      <w:bookmarkEnd w:id="8"/>
    </w:p>
    <w:p w14:paraId="731E7181" w14:textId="61AF5621" w:rsidR="006B7896" w:rsidRDefault="006B7896" w:rsidP="006B7896">
      <w:pPr>
        <w:pStyle w:val="BodyText"/>
      </w:pPr>
      <w:r w:rsidRPr="00475858">
        <w:rPr>
          <w:noProof/>
        </w:rPr>
        <w:pict w14:anchorId="420F57FD">
          <v:shape id="Picture 4" o:spid="_x0000_i1025" type="#_x0000_t75" style="width:229.5pt;height:158.25pt;visibility:visible;mso-wrap-style:square">
            <v:imagedata r:id="rId10" o:title=""/>
          </v:shape>
        </w:pict>
      </w:r>
    </w:p>
    <w:p w14:paraId="24BD8DD0" w14:textId="77777777" w:rsidR="006B7896" w:rsidRPr="006B7896" w:rsidRDefault="006B7896" w:rsidP="006B7896">
      <w:bookmarkStart w:id="9" w:name="_GoBack"/>
      <w:bookmarkEnd w:id="5"/>
      <w:bookmarkEnd w:id="9"/>
    </w:p>
    <w:sectPr w:rsidR="006B7896" w:rsidRPr="006B7896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C430B" w14:textId="77777777" w:rsidR="0019108B" w:rsidRDefault="0019108B">
      <w:pPr>
        <w:spacing w:line="240" w:lineRule="auto"/>
      </w:pPr>
      <w:r>
        <w:separator/>
      </w:r>
    </w:p>
  </w:endnote>
  <w:endnote w:type="continuationSeparator" w:id="0">
    <w:p w14:paraId="00E88244" w14:textId="77777777" w:rsidR="0019108B" w:rsidRDefault="00191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7BD3465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6171FF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5F36F3" w14:textId="0888A1C6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6B7896">
            <w:t>George Cimpoies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D3D3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CBF719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733F0DD0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A28BE" w14:textId="77777777" w:rsidR="0019108B" w:rsidRDefault="0019108B">
      <w:pPr>
        <w:spacing w:line="240" w:lineRule="auto"/>
      </w:pPr>
      <w:r>
        <w:separator/>
      </w:r>
    </w:p>
  </w:footnote>
  <w:footnote w:type="continuationSeparator" w:id="0">
    <w:p w14:paraId="321F7C23" w14:textId="77777777" w:rsidR="0019108B" w:rsidRDefault="001910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2B63C" w14:textId="77777777" w:rsidR="008C4393" w:rsidRDefault="008C4393">
    <w:pPr>
      <w:rPr>
        <w:sz w:val="24"/>
      </w:rPr>
    </w:pPr>
  </w:p>
  <w:p w14:paraId="33E5F93C" w14:textId="77777777" w:rsidR="008C4393" w:rsidRDefault="008C4393">
    <w:pPr>
      <w:pBdr>
        <w:top w:val="single" w:sz="6" w:space="1" w:color="auto"/>
      </w:pBdr>
      <w:rPr>
        <w:sz w:val="24"/>
      </w:rPr>
    </w:pPr>
  </w:p>
  <w:p w14:paraId="189739AF" w14:textId="35C5FAA0" w:rsidR="008C4393" w:rsidRDefault="0019108B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3D3D33">
      <w:rPr>
        <w:rFonts w:ascii="Arial" w:hAnsi="Arial"/>
        <w:b/>
        <w:sz w:val="36"/>
      </w:rPr>
      <w:t>George Cimpoies</w:t>
    </w:r>
    <w:r>
      <w:rPr>
        <w:rFonts w:ascii="Arial" w:hAnsi="Arial"/>
        <w:b/>
        <w:sz w:val="36"/>
      </w:rPr>
      <w:fldChar w:fldCharType="end"/>
    </w:r>
  </w:p>
  <w:p w14:paraId="7C8C9B9A" w14:textId="2F0A4005" w:rsidR="0004741B" w:rsidRDefault="0019108B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D3D33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14:paraId="393A6984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10EECF7D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4D01DE3B" w14:textId="77777777">
      <w:tc>
        <w:tcPr>
          <w:tcW w:w="6379" w:type="dxa"/>
        </w:tcPr>
        <w:p w14:paraId="2A6F7C94" w14:textId="66374DD9" w:rsidR="008C4393" w:rsidRDefault="003D3D33">
          <w:r>
            <w:t>TV Time</w:t>
          </w:r>
        </w:p>
      </w:tc>
      <w:tc>
        <w:tcPr>
          <w:tcW w:w="3179" w:type="dxa"/>
        </w:tcPr>
        <w:p w14:paraId="120B0D17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58797C23" w14:textId="77777777">
      <w:tc>
        <w:tcPr>
          <w:tcW w:w="6379" w:type="dxa"/>
        </w:tcPr>
        <w:p w14:paraId="5BB76416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258773FD" w14:textId="643B6A2A" w:rsidR="008C4393" w:rsidRDefault="00570E86">
          <w:r>
            <w:t xml:space="preserve">  Date:  </w:t>
          </w:r>
          <w:r w:rsidR="006B7896">
            <w:t>20/Mar/18</w:t>
          </w:r>
        </w:p>
      </w:tc>
    </w:tr>
    <w:tr w:rsidR="008C4393" w14:paraId="4E4F94F2" w14:textId="77777777">
      <w:tc>
        <w:tcPr>
          <w:tcW w:w="9558" w:type="dxa"/>
          <w:gridSpan w:val="2"/>
        </w:tcPr>
        <w:p w14:paraId="479C32A4" w14:textId="77777777" w:rsidR="008C4393" w:rsidRDefault="00570E86">
          <w:r>
            <w:t>&lt;document identifier&gt;</w:t>
          </w:r>
        </w:p>
      </w:tc>
    </w:tr>
  </w:tbl>
  <w:p w14:paraId="5E11D9CF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19108B"/>
    <w:rsid w:val="002D02EB"/>
    <w:rsid w:val="003D3D33"/>
    <w:rsid w:val="0056530F"/>
    <w:rsid w:val="00570E86"/>
    <w:rsid w:val="005815EF"/>
    <w:rsid w:val="00664E4B"/>
    <w:rsid w:val="006B7896"/>
    <w:rsid w:val="006C543D"/>
    <w:rsid w:val="008C4393"/>
    <w:rsid w:val="0090593F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4F6284"/>
  <w15:docId w15:val="{8AECE86E-5DAC-4377-B007-29743F4D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19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George-Cristian Cimpoies</cp:lastModifiedBy>
  <cp:revision>5</cp:revision>
  <dcterms:created xsi:type="dcterms:W3CDTF">2010-02-24T09:14:00Z</dcterms:created>
  <dcterms:modified xsi:type="dcterms:W3CDTF">2018-03-20T18:47:00Z</dcterms:modified>
</cp:coreProperties>
</file>